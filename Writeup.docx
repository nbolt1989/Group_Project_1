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DF87" w14:textId="77777777" w:rsidR="00027B5C" w:rsidRPr="001C6FFF" w:rsidRDefault="001C6FFF">
      <w:pPr>
        <w:pStyle w:val="Heading1"/>
        <w:rPr>
          <w:color w:val="000000" w:themeColor="text1"/>
        </w:rPr>
      </w:pPr>
      <w:r w:rsidRPr="001C6FFF">
        <w:rPr>
          <w:color w:val="000000" w:themeColor="text1"/>
        </w:rPr>
        <w:t xml:space="preserve">Write-up Summary </w:t>
      </w:r>
    </w:p>
    <w:p w14:paraId="549DE814" w14:textId="77777777" w:rsidR="001C6FFF" w:rsidRPr="001C6FFF" w:rsidRDefault="001C6FFF" w:rsidP="001C6FFF">
      <w:pPr>
        <w:pStyle w:val="ListBullet"/>
        <w:numPr>
          <w:ilvl w:val="0"/>
          <w:numId w:val="0"/>
        </w:numPr>
        <w:rPr>
          <w:lang w:eastAsia="en-US"/>
        </w:rPr>
      </w:pPr>
      <w:r w:rsidRPr="001C6FFF">
        <w:rPr>
          <w:b/>
          <w:bCs/>
          <w:lang w:eastAsia="en-US"/>
        </w:rPr>
        <w:t>Objective:</w:t>
      </w:r>
      <w:r>
        <w:rPr>
          <w:lang w:eastAsia="en-US"/>
        </w:rPr>
        <w:t xml:space="preserve"> </w:t>
      </w:r>
      <w:r w:rsidRPr="001C6FFF">
        <w:rPr>
          <w:lang w:eastAsia="en-US"/>
        </w:rPr>
        <w:t>Create a write-up summarizing your major findings. This should include a heading for each "question" you asked of your data, and under each heading, a short description of what you found and any relevant plots.</w:t>
      </w:r>
    </w:p>
    <w:p w14:paraId="54CB93FD" w14:textId="77777777" w:rsidR="00B124F9" w:rsidRPr="00B124F9" w:rsidRDefault="00B124F9" w:rsidP="00B124F9">
      <w:pPr>
        <w:pStyle w:val="ListBullet"/>
        <w:rPr>
          <w:color w:val="000000" w:themeColor="text1"/>
        </w:rPr>
      </w:pPr>
      <w:r>
        <w:rPr>
          <w:color w:val="000000" w:themeColor="text1"/>
        </w:rPr>
        <w:t xml:space="preserve">Research Questions: </w:t>
      </w:r>
      <w:r w:rsidRPr="00B124F9">
        <w:rPr>
          <w:color w:val="000000" w:themeColor="text1"/>
        </w:rPr>
        <w:t xml:space="preserve">Which </w:t>
      </w:r>
      <w:r w:rsidRPr="00B124F9">
        <w:rPr>
          <w:b/>
          <w:bCs/>
          <w:color w:val="000000" w:themeColor="text1"/>
        </w:rPr>
        <w:t>countries</w:t>
      </w:r>
      <w:r w:rsidRPr="00B124F9">
        <w:rPr>
          <w:color w:val="000000" w:themeColor="text1"/>
        </w:rPr>
        <w:t xml:space="preserve"> had the lowest happiness score? highest happiness score? </w:t>
      </w:r>
    </w:p>
    <w:p w14:paraId="48DD1D48" w14:textId="4EA00A63" w:rsidR="00027B5C" w:rsidRPr="001C6FFF" w:rsidRDefault="00B124F9" w:rsidP="00B124F9">
      <w:pPr>
        <w:pStyle w:val="ListBullet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Answer: Average Sorted DF Top 10 and Lowest 10</w:t>
      </w:r>
    </w:p>
    <w:p w14:paraId="65B94113" w14:textId="614854CE" w:rsidR="001C6FFF" w:rsidRPr="001C6FFF" w:rsidRDefault="001C6FFF" w:rsidP="001C6FFF">
      <w:pPr>
        <w:pStyle w:val="Heading2"/>
        <w:rPr>
          <w:color w:val="000000" w:themeColor="text1"/>
        </w:rPr>
      </w:pPr>
      <w:r w:rsidRPr="001C6FFF">
        <w:rPr>
          <w:color w:val="000000" w:themeColor="text1"/>
        </w:rPr>
        <w:t>For more information:</w:t>
      </w:r>
      <w:r w:rsidR="00A90601" w:rsidRPr="001C6FFF">
        <w:rPr>
          <w:color w:val="000000" w:themeColor="text1"/>
        </w:rPr>
        <w:t xml:space="preserve"> </w:t>
      </w:r>
      <w:hyperlink r:id="rId7" w:history="1">
        <w:r w:rsidRPr="001C6FFF">
          <w:rPr>
            <w:rStyle w:val="Hyperlink"/>
            <w:color w:val="000000" w:themeColor="text1"/>
          </w:rPr>
          <w:t>https://github.co</w:t>
        </w:r>
        <w:r w:rsidR="00B124F9">
          <w:rPr>
            <w:noProof/>
            <w:color w:val="000000" w:themeColor="text1"/>
            <w:u w:val="single"/>
          </w:rPr>
          <w:drawing>
            <wp:inline distT="0" distB="0" distL="0" distR="0" wp14:anchorId="2EEA5B3F" wp14:editId="205E65C9">
              <wp:extent cx="5943600" cy="2452370"/>
              <wp:effectExtent l="0" t="0" r="0" b="0"/>
              <wp:docPr id="1" name="Picture 1" descr="A screenshot of a cell phon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A screenshot of a cell phone&#10;&#10;Description automatically generated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4523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1C6FFF">
          <w:rPr>
            <w:rStyle w:val="Hyperlink"/>
            <w:color w:val="000000" w:themeColor="text1"/>
          </w:rPr>
          <w:t>m/nbolt1989/Group_Project_1</w:t>
        </w:r>
      </w:hyperlink>
    </w:p>
    <w:p w14:paraId="0F0261A7" w14:textId="77777777" w:rsidR="00027B5C" w:rsidRDefault="00027B5C">
      <w:pPr>
        <w:pStyle w:val="Heading2"/>
      </w:pPr>
    </w:p>
    <w:sectPr w:rsidR="00027B5C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DD74E" w14:textId="77777777" w:rsidR="00A402D2" w:rsidRDefault="00A402D2">
      <w:r>
        <w:separator/>
      </w:r>
    </w:p>
    <w:p w14:paraId="4979B62F" w14:textId="77777777" w:rsidR="00A402D2" w:rsidRDefault="00A402D2"/>
  </w:endnote>
  <w:endnote w:type="continuationSeparator" w:id="0">
    <w:p w14:paraId="3B521B21" w14:textId="77777777" w:rsidR="00A402D2" w:rsidRDefault="00A402D2">
      <w:r>
        <w:continuationSeparator/>
      </w:r>
    </w:p>
    <w:p w14:paraId="57E78F4A" w14:textId="77777777" w:rsidR="00A402D2" w:rsidRDefault="00A402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34DBA" w14:textId="77777777" w:rsidR="00027B5C" w:rsidRDefault="00A9060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CF464" w14:textId="77777777" w:rsidR="00A402D2" w:rsidRDefault="00A402D2">
      <w:r>
        <w:separator/>
      </w:r>
    </w:p>
    <w:p w14:paraId="1568839D" w14:textId="77777777" w:rsidR="00A402D2" w:rsidRDefault="00A402D2"/>
  </w:footnote>
  <w:footnote w:type="continuationSeparator" w:id="0">
    <w:p w14:paraId="0E3DCE29" w14:textId="77777777" w:rsidR="00A402D2" w:rsidRDefault="00A402D2">
      <w:r>
        <w:continuationSeparator/>
      </w:r>
    </w:p>
    <w:p w14:paraId="741AAC6B" w14:textId="77777777" w:rsidR="00A402D2" w:rsidRDefault="00A402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A8BE1D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56983ED5"/>
    <w:multiLevelType w:val="multilevel"/>
    <w:tmpl w:val="3FB8C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FF"/>
    <w:rsid w:val="00027B5C"/>
    <w:rsid w:val="001C6FFF"/>
    <w:rsid w:val="00432981"/>
    <w:rsid w:val="00A402D2"/>
    <w:rsid w:val="00A90601"/>
    <w:rsid w:val="00B1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22DF4"/>
  <w15:chartTrackingRefBased/>
  <w15:docId w15:val="{207A944E-2914-114C-9115-DA2C5E53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F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24F9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bolt1989/Group_Project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thanbolt/Library/Containers/com.microsoft.Word/Data/Library/Application%20Support/Microsoft/Office/16.0/DTS/en-US%7bA8E0869E-76A2-C845-9976-AD6E010873D6%7d/%7b2A35A749-2A21-C54B-8AD6-0D6B61A780F0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Bolt</dc:creator>
  <cp:keywords/>
  <dc:description/>
  <cp:lastModifiedBy>Nathan Bolt</cp:lastModifiedBy>
  <cp:revision>2</cp:revision>
  <dcterms:created xsi:type="dcterms:W3CDTF">2020-07-21T16:16:00Z</dcterms:created>
  <dcterms:modified xsi:type="dcterms:W3CDTF">2020-07-22T13:39:00Z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